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90" w:rsidRPr="009B5F90" w:rsidRDefault="00DE389A" w:rsidP="009B5F90">
      <w:pPr>
        <w:pStyle w:val="Title"/>
      </w:pPr>
      <w:r>
        <w:t xml:space="preserve">.NET </w:t>
      </w:r>
      <w:r w:rsidR="009B5F90" w:rsidRPr="009B5F90">
        <w:t>Technical Test.</w:t>
      </w:r>
    </w:p>
    <w:p w:rsidR="009B5F90" w:rsidRDefault="009B5F90" w:rsidP="009B5F90"/>
    <w:p w:rsidR="009B5F90" w:rsidRDefault="009B5F90" w:rsidP="009B5F90">
      <w:pPr>
        <w:pStyle w:val="Heading1"/>
      </w:pPr>
      <w:r>
        <w:t>Introduction</w:t>
      </w:r>
    </w:p>
    <w:p w:rsidR="009B5F90" w:rsidRDefault="009B5F90" w:rsidP="009B5F90">
      <w:r>
        <w:t xml:space="preserve">Using OO principles create a </w:t>
      </w:r>
      <w:proofErr w:type="spellStart"/>
      <w:r>
        <w:t>VStudio</w:t>
      </w:r>
      <w:proofErr w:type="spellEnd"/>
      <w:r>
        <w:t xml:space="preserve"> C# solution that models the following domain. Aim for high cohesion when designing your classes.</w:t>
      </w:r>
    </w:p>
    <w:p w:rsidR="009B5F90" w:rsidRDefault="009B5F90" w:rsidP="009B5F90">
      <w:r>
        <w:t>Please support your solution with unit tests. As a guiding principle, a unit test should test only one method, and should only have one assert.</w:t>
      </w:r>
    </w:p>
    <w:p w:rsidR="009B5F90" w:rsidRDefault="009B5F90" w:rsidP="009B5F90"/>
    <w:p w:rsidR="009B5F90" w:rsidRDefault="009B5F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9B5F90" w:rsidRDefault="009B5F90" w:rsidP="009B5F90">
      <w:pPr>
        <w:pStyle w:val="Heading1"/>
      </w:pPr>
      <w:r>
        <w:lastRenderedPageBreak/>
        <w:t>Description</w:t>
      </w:r>
    </w:p>
    <w:p w:rsidR="009B5F90" w:rsidRDefault="009B5F90" w:rsidP="009B5F90">
      <w:r>
        <w:t>An event represents a natural catastrophe and has the following attributes:</w:t>
      </w:r>
    </w:p>
    <w:p w:rsidR="009B5F90" w:rsidRDefault="009B5F90" w:rsidP="009B5F90">
      <w:r>
        <w:t>- an id</w:t>
      </w:r>
    </w:p>
    <w:p w:rsidR="009B5F90" w:rsidRDefault="009B5F90" w:rsidP="009B5F90">
      <w:r>
        <w:t>- peril (1 = hurricane, 2 = earthquake, 3 = flood)</w:t>
      </w:r>
    </w:p>
    <w:p w:rsidR="009B5F90" w:rsidRDefault="009B5F90" w:rsidP="009B5F90">
      <w:r>
        <w:t>- region (1 = California, 2 = Louisiana, 3 = Florida)</w:t>
      </w:r>
    </w:p>
    <w:p w:rsidR="009B5F90" w:rsidRDefault="009B5F90" w:rsidP="009B5F90">
      <w:r>
        <w:t>- loss from the event</w:t>
      </w:r>
    </w:p>
    <w:p w:rsidR="009B5F90" w:rsidRDefault="009B5F90" w:rsidP="009B5F90"/>
    <w:p w:rsidR="009B5F90" w:rsidRDefault="009B5F90" w:rsidP="009B5F90">
      <w:r>
        <w:t>The following Data class provides an unstructured list of event data in the form:</w:t>
      </w:r>
    </w:p>
    <w:p w:rsidR="009B5F90" w:rsidRDefault="009B5F90" w:rsidP="009B5F90"/>
    <w:p w:rsidR="009B5F90" w:rsidRDefault="009B5F90" w:rsidP="009B5F90">
      <w:r>
        <w:t>id</w:t>
      </w:r>
      <w:r>
        <w:tab/>
      </w:r>
      <w:r>
        <w:tab/>
        <w:t>peril</w:t>
      </w:r>
      <w:r>
        <w:tab/>
        <w:t>zone</w:t>
      </w:r>
      <w:r>
        <w:tab/>
      </w:r>
      <w:r>
        <w:tab/>
        <w:t>loss</w:t>
      </w:r>
    </w:p>
    <w:p w:rsidR="009B5F90" w:rsidRDefault="009B5F90" w:rsidP="009B5F90">
      <w:r>
        <w:t>1</w:t>
      </w:r>
      <w:r>
        <w:tab/>
      </w:r>
      <w:r>
        <w:tab/>
        <w:t>2</w:t>
      </w:r>
      <w:r>
        <w:tab/>
        <w:t>1</w:t>
      </w:r>
      <w:r>
        <w:tab/>
      </w:r>
      <w:r>
        <w:tab/>
        <w:t>1000</w:t>
      </w:r>
    </w:p>
    <w:p w:rsidR="009B5F90" w:rsidRDefault="009B5F90" w:rsidP="009B5F90">
      <w:r>
        <w:t>2</w:t>
      </w:r>
      <w:r>
        <w:tab/>
      </w:r>
      <w:r>
        <w:tab/>
        <w:t>3</w:t>
      </w:r>
      <w:r>
        <w:tab/>
        <w:t>2</w:t>
      </w:r>
      <w:r>
        <w:tab/>
      </w:r>
      <w:r>
        <w:tab/>
        <w:t>500</w:t>
      </w:r>
    </w:p>
    <w:p w:rsidR="009B5F90" w:rsidRDefault="009B5F90" w:rsidP="009B5F90">
      <w:r>
        <w:t>3</w:t>
      </w:r>
      <w:r>
        <w:tab/>
      </w:r>
      <w:r>
        <w:tab/>
        <w:t>3</w:t>
      </w:r>
      <w:r>
        <w:tab/>
        <w:t>3</w:t>
      </w:r>
      <w:r>
        <w:tab/>
      </w:r>
      <w:r>
        <w:tab/>
        <w:t>750</w:t>
      </w:r>
    </w:p>
    <w:p w:rsidR="009B5F90" w:rsidRDefault="009B5F90" w:rsidP="009B5F90">
      <w:r>
        <w:t>4</w:t>
      </w:r>
      <w:r>
        <w:tab/>
      </w:r>
      <w:r>
        <w:tab/>
        <w:t>1</w:t>
      </w:r>
      <w:r>
        <w:tab/>
        <w:t>3</w:t>
      </w:r>
      <w:r>
        <w:tab/>
      </w:r>
      <w:r>
        <w:tab/>
        <w:t>2000</w:t>
      </w:r>
    </w:p>
    <w:p w:rsidR="009B5F90" w:rsidRDefault="009B5F90" w:rsidP="009B5F90"/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[][] Events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[]{1, 2, 1, 1000},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[]{2, 3, 2, 500},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[]{3, 3, 3, 750},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[]{4, 1, 3, 2000}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F90" w:rsidRDefault="009B5F90" w:rsidP="009B5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F90" w:rsidRDefault="009B5F90" w:rsidP="009B5F90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5F90" w:rsidRDefault="009B5F90" w:rsidP="009B5F90"/>
    <w:p w:rsidR="009B5F90" w:rsidRDefault="009B5F90" w:rsidP="009B5F90">
      <w:r>
        <w:t>A deal is insurance cover that is sold to protect a client from these events and has the following attributes:</w:t>
      </w:r>
    </w:p>
    <w:p w:rsidR="009B5F90" w:rsidRDefault="009B5F90" w:rsidP="009B5F90">
      <w:r>
        <w:t>- a retention</w:t>
      </w:r>
    </w:p>
    <w:p w:rsidR="009B5F90" w:rsidRDefault="009B5F90" w:rsidP="009B5F90">
      <w:r>
        <w:t xml:space="preserve">- a limit </w:t>
      </w:r>
    </w:p>
    <w:p w:rsidR="009B5F90" w:rsidRDefault="009B5F90" w:rsidP="009B5F90">
      <w:r>
        <w:t>- a list of the perils that it covers</w:t>
      </w:r>
    </w:p>
    <w:p w:rsidR="009B5F90" w:rsidRDefault="009B5F90" w:rsidP="009B5F90">
      <w:r>
        <w:lastRenderedPageBreak/>
        <w:t>- a list of the regions that it covers</w:t>
      </w:r>
    </w:p>
    <w:p w:rsidR="009B5F90" w:rsidRDefault="009B5F90" w:rsidP="009B5F90"/>
    <w:p w:rsidR="009B5F90" w:rsidRDefault="009B5F90" w:rsidP="009B5F90">
      <w:r>
        <w:t>The retention is the portion of the loss the client retains (</w:t>
      </w:r>
      <w:r w:rsidR="005D5EEA">
        <w:t>like</w:t>
      </w:r>
      <w:r>
        <w:t xml:space="preserve"> the excess on your car insurance policy) and the limit caps the maximum losses we are liable for. 100 of retention with 500 of limit is </w:t>
      </w:r>
      <w:r w:rsidR="005D5EEA">
        <w:t>expressed as 500x100 (500 “in ex</w:t>
      </w:r>
      <w:r>
        <w:t xml:space="preserve">cess of” 100). </w:t>
      </w:r>
    </w:p>
    <w:p w:rsidR="009B5F90" w:rsidRDefault="009B5F90" w:rsidP="009B5F90"/>
    <w:p w:rsidR="009B5F90" w:rsidRDefault="009B5F90" w:rsidP="009B5F90">
      <w:r>
        <w:t>Imagine a reinsurance company that has bought into the following deals:</w:t>
      </w:r>
    </w:p>
    <w:p w:rsidR="009B5F90" w:rsidRDefault="009B5F90" w:rsidP="009B5F90">
      <w:r>
        <w:t>- Deal 1 covers California earthquake, and is 500x100</w:t>
      </w:r>
    </w:p>
    <w:p w:rsidR="009B5F90" w:rsidRDefault="009B5F90" w:rsidP="009B5F90">
      <w:r>
        <w:t>- Deal 2 covers Florida hurricane, and is 3000x1000</w:t>
      </w:r>
    </w:p>
    <w:p w:rsidR="009B5F90" w:rsidRDefault="009B5F90" w:rsidP="009B5F90">
      <w:r>
        <w:t>- Deal 3 covers Florida and Louisiana for both hurricane and flood and is 250x250</w:t>
      </w:r>
    </w:p>
    <w:p w:rsidR="009B5F90" w:rsidRDefault="009B5F90" w:rsidP="009B5F90"/>
    <w:p w:rsidR="009B5F90" w:rsidRDefault="009B5F90" w:rsidP="009B5F90">
      <w:r>
        <w:t>Write a program that calculates the reinsurance company's losses for each event. The expected answers are:</w:t>
      </w:r>
    </w:p>
    <w:p w:rsidR="009B5F90" w:rsidRDefault="009B5F90" w:rsidP="009B5F90">
      <w:r>
        <w:t>- Event 1 only affects deal 1 and the reinsurance company's loss is 500</w:t>
      </w:r>
    </w:p>
    <w:p w:rsidR="009B5F90" w:rsidRDefault="009B5F90" w:rsidP="009B5F90">
      <w:r>
        <w:t>- Event 2 only affects deal 3 and the reinsurance company's loss is 250</w:t>
      </w:r>
    </w:p>
    <w:p w:rsidR="009B5F90" w:rsidRDefault="009B5F90" w:rsidP="009B5F90">
      <w:r>
        <w:t>- Event 3 only affects deal 3 and the reinsurance company's loss is 250</w:t>
      </w:r>
    </w:p>
    <w:p w:rsidR="009B5F90" w:rsidRDefault="009B5F90" w:rsidP="009B5F90">
      <w:r>
        <w:t>- Event 4 affects deal 2 and the reinsurance company's loss is 1000</w:t>
      </w:r>
    </w:p>
    <w:p w:rsidR="009B5F90" w:rsidRDefault="009B5F90" w:rsidP="009B5F90">
      <w:r>
        <w:t>- Event 4 also affects deal 3 and the reinsurance company's loss is 250</w:t>
      </w:r>
    </w:p>
    <w:p w:rsidR="009B5F90" w:rsidRDefault="009B5F90" w:rsidP="009B5F90"/>
    <w:sectPr w:rsidR="009B5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90"/>
    <w:rsid w:val="00575125"/>
    <w:rsid w:val="005B34E3"/>
    <w:rsid w:val="005D5EEA"/>
    <w:rsid w:val="009B5F90"/>
    <w:rsid w:val="00BD2858"/>
    <w:rsid w:val="00D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BC4"/>
  <w15:chartTrackingRefBased/>
  <w15:docId w15:val="{86EACFBC-3719-4E2A-ADE4-E191AD16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36966A62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Potau</dc:creator>
  <cp:keywords/>
  <dc:description/>
  <cp:lastModifiedBy>Renata Alves</cp:lastModifiedBy>
  <cp:revision>3</cp:revision>
  <dcterms:created xsi:type="dcterms:W3CDTF">2018-08-29T10:36:00Z</dcterms:created>
  <dcterms:modified xsi:type="dcterms:W3CDTF">2018-08-29T11:18:00Z</dcterms:modified>
</cp:coreProperties>
</file>